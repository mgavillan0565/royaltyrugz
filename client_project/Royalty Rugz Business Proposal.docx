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36C8" w14:textId="2CD89FB1" w:rsidR="005627E6" w:rsidRDefault="00D93A37" w:rsidP="0051605E">
      <w:pPr>
        <w:pStyle w:val="Date"/>
      </w:pPr>
      <w:r>
        <w:t>Client: Garrett</w:t>
      </w:r>
      <w:r w:rsidR="007C4884">
        <w:t xml:space="preserve"> Dato</w:t>
      </w:r>
    </w:p>
    <w:p w14:paraId="65198D03" w14:textId="20439E82" w:rsidR="0051605E" w:rsidRPr="0051605E" w:rsidRDefault="0051605E" w:rsidP="0051605E">
      <w:pPr>
        <w:pStyle w:val="Date"/>
      </w:pPr>
      <w:r>
        <w:t xml:space="preserve">Royalty </w:t>
      </w:r>
      <w:proofErr w:type="spellStart"/>
      <w:r>
        <w:t>Rugz</w:t>
      </w:r>
      <w:proofErr w:type="spellEnd"/>
    </w:p>
    <w:p w14:paraId="26DEAE36" w14:textId="6556152E" w:rsidR="0051605E" w:rsidRPr="0051605E" w:rsidRDefault="0051605E" w:rsidP="0051605E">
      <w:pPr>
        <w:pStyle w:val="Date"/>
      </w:pPr>
      <w:r>
        <w:t>https://royaltyrugz.com</w:t>
      </w:r>
    </w:p>
    <w:p w14:paraId="06901061" w14:textId="38786963" w:rsidR="00EF49BE" w:rsidRDefault="0051605E">
      <w:pPr>
        <w:pStyle w:val="Title"/>
      </w:pPr>
      <w:r>
        <w:t>Business Proposal</w:t>
      </w:r>
    </w:p>
    <w:p w14:paraId="5FD1018C" w14:textId="227468BC" w:rsidR="00EF49BE" w:rsidRDefault="0051605E">
      <w:pPr>
        <w:pStyle w:val="Heading1"/>
      </w:pPr>
      <w:r>
        <w:t>Business Requirements</w:t>
      </w:r>
    </w:p>
    <w:p w14:paraId="70354D6B" w14:textId="27ED2315" w:rsidR="00EF49BE" w:rsidRDefault="0051605E">
      <w:r>
        <w:t xml:space="preserve">Our look and feel proposal </w:t>
      </w:r>
      <w:proofErr w:type="gramStart"/>
      <w:r w:rsidR="000123C4">
        <w:t>addresses</w:t>
      </w:r>
      <w:proofErr w:type="gramEnd"/>
      <w:r>
        <w:t xml:space="preserve"> what our client wanted in a sense that we used the colors and </w:t>
      </w:r>
      <w:r w:rsidR="00E52416">
        <w:t>type font</w:t>
      </w:r>
      <w:r>
        <w:t xml:space="preserve"> that our client had asked for. We used a font that matches with our client’s logo, and colors that accent with the products. </w:t>
      </w:r>
      <w:r w:rsidR="00AD7518">
        <w:t xml:space="preserve"> </w:t>
      </w:r>
    </w:p>
    <w:p w14:paraId="34DFF71F" w14:textId="2719B951" w:rsidR="00EF49BE" w:rsidRDefault="00EF49BE" w:rsidP="00AD7124">
      <w:pPr>
        <w:pStyle w:val="Heading3"/>
        <w:numPr>
          <w:ilvl w:val="0"/>
          <w:numId w:val="0"/>
        </w:numPr>
        <w:ind w:left="1080" w:hanging="360"/>
      </w:pPr>
    </w:p>
    <w:p w14:paraId="0F182D5E" w14:textId="30FB38FA" w:rsidR="00EF49BE" w:rsidRDefault="007C4884">
      <w:pPr>
        <w:pStyle w:val="Heading1"/>
      </w:pPr>
      <w:r>
        <w:t>Content Requi</w:t>
      </w:r>
      <w:r w:rsidR="008004CD">
        <w:t>rements</w:t>
      </w:r>
    </w:p>
    <w:p w14:paraId="33630BE0" w14:textId="65F2EEC4" w:rsidR="00EF49BE" w:rsidRDefault="00667C56" w:rsidP="00667C56">
      <w:r>
        <w:t xml:space="preserve">The content on our site is going to show the viewer what they can expect when </w:t>
      </w:r>
      <w:r w:rsidR="00CB0934">
        <w:t>ordering the product. Such as past rugs that have been made.</w:t>
      </w:r>
      <w:r w:rsidR="00C56B01">
        <w:t xml:space="preserve"> </w:t>
      </w:r>
      <w:r w:rsidR="001F3A49">
        <w:t xml:space="preserve">The images of past rugs that have been made allows clients to get an idea of the sizing and pricing of the rugs. </w:t>
      </w:r>
    </w:p>
    <w:p w14:paraId="4CA87F8C" w14:textId="77777777" w:rsidR="00AD50AB" w:rsidRDefault="00AD50AB" w:rsidP="00667C56"/>
    <w:p w14:paraId="63A016C3" w14:textId="1F962041" w:rsidR="00AD50AB" w:rsidRDefault="009F44E9" w:rsidP="00AD50AB">
      <w:pPr>
        <w:pStyle w:val="Heading1"/>
      </w:pPr>
      <w:r>
        <w:t>Functional</w:t>
      </w:r>
      <w:r w:rsidR="00AD50AB">
        <w:t xml:space="preserve"> Requirements</w:t>
      </w:r>
    </w:p>
    <w:p w14:paraId="0F961DCB" w14:textId="3CFA5B0C" w:rsidR="00AD50AB" w:rsidRDefault="00AD50AB" w:rsidP="00AD50AB">
      <w:r>
        <w:t xml:space="preserve">The content on our site is going to </w:t>
      </w:r>
      <w:r w:rsidR="00BB6DB2">
        <w:t xml:space="preserve">help market the </w:t>
      </w:r>
      <w:r w:rsidR="00DD110E">
        <w:t>client’s</w:t>
      </w:r>
      <w:r w:rsidR="00BB6DB2">
        <w:t xml:space="preserve"> product which in this case is rugs. </w:t>
      </w:r>
      <w:r w:rsidR="00A853DD">
        <w:t xml:space="preserve">These rugs are </w:t>
      </w:r>
      <w:r w:rsidR="00DD110E">
        <w:t>handmade,</w:t>
      </w:r>
      <w:r w:rsidR="00A853DD">
        <w:t xml:space="preserve"> and our websites will focus on supporting our </w:t>
      </w:r>
      <w:r w:rsidR="0077773F">
        <w:t>client’s</w:t>
      </w:r>
      <w:r w:rsidR="00A853DD">
        <w:t xml:space="preserve"> small business</w:t>
      </w:r>
      <w:r w:rsidR="00DD110E">
        <w:t>.</w:t>
      </w:r>
    </w:p>
    <w:p w14:paraId="07DEB075" w14:textId="516355BA" w:rsidR="008A52F9" w:rsidRDefault="003B0133" w:rsidP="008A52F9">
      <w:pPr>
        <w:pStyle w:val="Heading1"/>
      </w:pPr>
      <w:r>
        <w:t>TECHNICAL REQUIREMENTS</w:t>
      </w:r>
    </w:p>
    <w:p w14:paraId="57C4DA80" w14:textId="2B9CF10A" w:rsidR="00AD50AB" w:rsidRPr="00AD50AB" w:rsidRDefault="003B0133" w:rsidP="00667C56">
      <w:pPr>
        <w:rPr>
          <w:b/>
          <w:bCs/>
        </w:rPr>
      </w:pPr>
      <w:r>
        <w:t xml:space="preserve">We </w:t>
      </w:r>
      <w:r w:rsidR="00C56E65">
        <w:t xml:space="preserve">provided the client with </w:t>
      </w:r>
      <w:r w:rsidR="00DA540E">
        <w:t xml:space="preserve">wireframes and style tiles to help the client understand </w:t>
      </w:r>
      <w:r w:rsidR="009C44F1">
        <w:t xml:space="preserve">what the website will look like. These also help the client to see how we will attract </w:t>
      </w:r>
      <w:r w:rsidR="009C44F1">
        <w:lastRenderedPageBreak/>
        <w:t>traffic to the website.</w:t>
      </w:r>
      <w:r w:rsidR="0056798A">
        <w:rPr>
          <w:b/>
          <w:bCs/>
          <w:noProof/>
        </w:rPr>
        <w:drawing>
          <wp:inline distT="0" distB="0" distL="0" distR="0" wp14:anchorId="3ED7C521" wp14:editId="5E5572C8">
            <wp:extent cx="5486400" cy="7315200"/>
            <wp:effectExtent l="0" t="0" r="0" b="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AB" w:rsidRPr="00AD50AB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1DF5" w14:textId="77777777" w:rsidR="0032743C" w:rsidRDefault="0032743C">
      <w:pPr>
        <w:spacing w:after="0" w:line="240" w:lineRule="auto"/>
      </w:pPr>
      <w:r>
        <w:separator/>
      </w:r>
    </w:p>
    <w:p w14:paraId="4755FDD2" w14:textId="77777777" w:rsidR="0032743C" w:rsidRDefault="0032743C"/>
  </w:endnote>
  <w:endnote w:type="continuationSeparator" w:id="0">
    <w:p w14:paraId="4ECC9C5C" w14:textId="77777777" w:rsidR="0032743C" w:rsidRDefault="0032743C">
      <w:pPr>
        <w:spacing w:after="0" w:line="240" w:lineRule="auto"/>
      </w:pPr>
      <w:r>
        <w:continuationSeparator/>
      </w:r>
    </w:p>
    <w:p w14:paraId="1A9750FD" w14:textId="77777777" w:rsidR="0032743C" w:rsidRDefault="0032743C"/>
  </w:endnote>
  <w:endnote w:type="continuationNotice" w:id="1">
    <w:p w14:paraId="4676C2F7" w14:textId="77777777" w:rsidR="0032743C" w:rsidRDefault="00327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62FE" w14:textId="77777777" w:rsidR="00EF49BE" w:rsidRDefault="009E39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C148" w14:textId="77777777" w:rsidR="0032743C" w:rsidRDefault="0032743C">
      <w:pPr>
        <w:spacing w:after="0" w:line="240" w:lineRule="auto"/>
      </w:pPr>
      <w:r>
        <w:separator/>
      </w:r>
    </w:p>
    <w:p w14:paraId="600BC471" w14:textId="77777777" w:rsidR="0032743C" w:rsidRDefault="0032743C"/>
  </w:footnote>
  <w:footnote w:type="continuationSeparator" w:id="0">
    <w:p w14:paraId="36735F0F" w14:textId="77777777" w:rsidR="0032743C" w:rsidRDefault="0032743C">
      <w:pPr>
        <w:spacing w:after="0" w:line="240" w:lineRule="auto"/>
      </w:pPr>
      <w:r>
        <w:continuationSeparator/>
      </w:r>
    </w:p>
    <w:p w14:paraId="0312A1E9" w14:textId="77777777" w:rsidR="0032743C" w:rsidRDefault="0032743C"/>
  </w:footnote>
  <w:footnote w:type="continuationNotice" w:id="1">
    <w:p w14:paraId="58AAEAC7" w14:textId="77777777" w:rsidR="0032743C" w:rsidRDefault="003274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07041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5E"/>
    <w:rsid w:val="000123C4"/>
    <w:rsid w:val="00040264"/>
    <w:rsid w:val="000A7990"/>
    <w:rsid w:val="001A0AA9"/>
    <w:rsid w:val="001A2320"/>
    <w:rsid w:val="001F3A49"/>
    <w:rsid w:val="00260266"/>
    <w:rsid w:val="00270DD5"/>
    <w:rsid w:val="00285260"/>
    <w:rsid w:val="00313681"/>
    <w:rsid w:val="0032743C"/>
    <w:rsid w:val="00367C2F"/>
    <w:rsid w:val="003A7142"/>
    <w:rsid w:val="003B0133"/>
    <w:rsid w:val="004852E4"/>
    <w:rsid w:val="0051605E"/>
    <w:rsid w:val="00516995"/>
    <w:rsid w:val="0051737A"/>
    <w:rsid w:val="005627E6"/>
    <w:rsid w:val="00564FB6"/>
    <w:rsid w:val="0056798A"/>
    <w:rsid w:val="00630A1A"/>
    <w:rsid w:val="0063590F"/>
    <w:rsid w:val="00646D6E"/>
    <w:rsid w:val="00667C56"/>
    <w:rsid w:val="006F3337"/>
    <w:rsid w:val="007122E6"/>
    <w:rsid w:val="00754508"/>
    <w:rsid w:val="00755838"/>
    <w:rsid w:val="0075687F"/>
    <w:rsid w:val="0077773F"/>
    <w:rsid w:val="007A59C5"/>
    <w:rsid w:val="007C4884"/>
    <w:rsid w:val="008004CD"/>
    <w:rsid w:val="008A52F9"/>
    <w:rsid w:val="008D5294"/>
    <w:rsid w:val="00943B1E"/>
    <w:rsid w:val="009C44F1"/>
    <w:rsid w:val="009E39F4"/>
    <w:rsid w:val="009F44E9"/>
    <w:rsid w:val="00A3260B"/>
    <w:rsid w:val="00A44693"/>
    <w:rsid w:val="00A46AC1"/>
    <w:rsid w:val="00A673A8"/>
    <w:rsid w:val="00A853DD"/>
    <w:rsid w:val="00A925D8"/>
    <w:rsid w:val="00AD50AB"/>
    <w:rsid w:val="00AD7124"/>
    <w:rsid w:val="00AD7518"/>
    <w:rsid w:val="00AE057B"/>
    <w:rsid w:val="00AE1A9C"/>
    <w:rsid w:val="00BA59C3"/>
    <w:rsid w:val="00BB3CAB"/>
    <w:rsid w:val="00BB6DB2"/>
    <w:rsid w:val="00C33EEC"/>
    <w:rsid w:val="00C56B01"/>
    <w:rsid w:val="00C56E65"/>
    <w:rsid w:val="00CB0934"/>
    <w:rsid w:val="00CB76D5"/>
    <w:rsid w:val="00CB7B68"/>
    <w:rsid w:val="00D70F7D"/>
    <w:rsid w:val="00D93A37"/>
    <w:rsid w:val="00DA540E"/>
    <w:rsid w:val="00DC5679"/>
    <w:rsid w:val="00DD110E"/>
    <w:rsid w:val="00E52416"/>
    <w:rsid w:val="00E7388C"/>
    <w:rsid w:val="00ED0F7D"/>
    <w:rsid w:val="00EF49BE"/>
    <w:rsid w:val="00F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484"/>
  <w15:chartTrackingRefBased/>
  <w15:docId w15:val="{7C401FFF-F1A6-A84A-B07B-5683E568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hill6961/Library/Containers/com.microsoft.Word/Data/Library/Application%2520Support/Microsoft/Office/16.0/DTS/en-US%257b4F58065B-2E7C-B249-A20E-D5ABAA0FA4A7%257d/%257b4E325B3B-4E37-CB42-802E-FEE263AD5152%25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%7b4E325B3B-4E37-CB42-802E-FEE263AD5152%7dtf10002082.dotx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Madisyn Gavillan (Student)</cp:lastModifiedBy>
  <cp:revision>2</cp:revision>
  <dcterms:created xsi:type="dcterms:W3CDTF">2022-05-31T13:27:00Z</dcterms:created>
  <dcterms:modified xsi:type="dcterms:W3CDTF">2022-05-31T13:27:00Z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